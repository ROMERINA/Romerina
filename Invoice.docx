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42664" w14:textId="77777777" w:rsidR="00445DD9" w:rsidRDefault="00445DD9" w:rsidP="00BE4410">
      <w:pPr>
        <w:pStyle w:val="ContactInfo"/>
        <w:jc w:val="left"/>
      </w:pPr>
    </w:p>
    <w:p w14:paraId="02F17770" w14:textId="77777777" w:rsidR="00445DD9" w:rsidRDefault="00445DD9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14:paraId="34A24C69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047FC481" w14:textId="77777777" w:rsidR="00542006" w:rsidRPr="00A90A2D" w:rsidRDefault="00000000" w:rsidP="00A90A2D">
            <w:pPr>
              <w:pStyle w:val="Title"/>
            </w:pPr>
            <w:sdt>
              <w:sdtPr>
                <w:id w:val="-989938121"/>
                <w:placeholder>
                  <w:docPart w:val="483B7FB33AE84A969C1FBF710076B09D"/>
                </w:placeholder>
                <w:showingPlcHdr/>
                <w15:appearance w15:val="hidden"/>
              </w:sdtPr>
              <w:sdtContent>
                <w:r w:rsidR="00156A3A" w:rsidRP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14:paraId="0A38C569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515A248B" w14:textId="77777777" w:rsidR="002A2D37" w:rsidRDefault="002A2D37" w:rsidP="00CD21D4"/>
        </w:tc>
      </w:tr>
      <w:tr w:rsidR="004C213B" w14:paraId="48145E7A" w14:textId="77777777" w:rsidTr="00156A3A">
        <w:trPr>
          <w:trHeight w:val="1999"/>
        </w:trPr>
        <w:tc>
          <w:tcPr>
            <w:tcW w:w="6295" w:type="dxa"/>
          </w:tcPr>
          <w:p w14:paraId="3EFA099D" w14:textId="77777777" w:rsidR="00C72F49" w:rsidRPr="00156A3A" w:rsidRDefault="00000000" w:rsidP="00C72F49">
            <w:pPr>
              <w:pStyle w:val="Heading1"/>
            </w:pPr>
            <w:sdt>
              <w:sdtPr>
                <w:id w:val="-1586065519"/>
                <w:placeholder>
                  <w:docPart w:val="B99485B076A24F7BA4DC5FBA51692FEF"/>
                </w:placeholder>
                <w:showingPlcHdr/>
                <w15:appearance w15:val="hidden"/>
              </w:sdtPr>
              <w:sdtContent>
                <w:r w:rsidR="00156A3A" w:rsidRPr="00156A3A">
                  <w:t>DATE:</w:t>
                </w:r>
              </w:sdtContent>
            </w:sdt>
            <w:r w:rsidR="00156A3A">
              <w:t xml:space="preserve"> </w:t>
            </w:r>
          </w:p>
          <w:p w14:paraId="194F95EB" w14:textId="4759B2FE" w:rsidR="00C72F49" w:rsidRDefault="006A37BB" w:rsidP="00C72F49">
            <w:r>
              <w:t>07-04-2025</w:t>
            </w:r>
          </w:p>
          <w:p w14:paraId="1D370F98" w14:textId="77777777" w:rsidR="00C72F49" w:rsidRDefault="00C72F49" w:rsidP="00C72F49"/>
          <w:p w14:paraId="645E0F09" w14:textId="77777777" w:rsidR="00C72F49" w:rsidRPr="00156A3A" w:rsidRDefault="00000000" w:rsidP="00156A3A">
            <w:pPr>
              <w:pStyle w:val="Heading1"/>
            </w:pPr>
            <w:sdt>
              <w:sdtPr>
                <w:id w:val="-1955478738"/>
                <w:placeholder>
                  <w:docPart w:val="25350866EE514A15A4C5529ED2A22A58"/>
                </w:placeholder>
                <w:showingPlcHdr/>
                <w15:appearance w15:val="hidden"/>
              </w:sdtPr>
              <w:sdtContent>
                <w:r w:rsidR="00156A3A" w:rsidRPr="00156A3A">
                  <w:t>INVOICE #</w:t>
                </w:r>
              </w:sdtContent>
            </w:sdt>
            <w:r w:rsidR="00156A3A" w:rsidRPr="00156A3A">
              <w:t xml:space="preserve"> </w:t>
            </w:r>
          </w:p>
          <w:p w14:paraId="207C5A4C" w14:textId="22DCFEC5" w:rsidR="004C213B" w:rsidRPr="00156A3A" w:rsidRDefault="006A37BB" w:rsidP="006A37BB">
            <w:pPr>
              <w:pStyle w:val="Heading1"/>
            </w:pPr>
            <w:r>
              <w:t>070420250000001</w:t>
            </w:r>
          </w:p>
        </w:tc>
        <w:tc>
          <w:tcPr>
            <w:tcW w:w="630" w:type="dxa"/>
          </w:tcPr>
          <w:p w14:paraId="5DA0E807" w14:textId="77777777" w:rsidR="004C213B" w:rsidRDefault="00000000" w:rsidP="00CD21D4">
            <w:pPr>
              <w:pStyle w:val="Heading1"/>
            </w:pPr>
            <w:sdt>
              <w:sdtPr>
                <w:id w:val="1447433637"/>
                <w:placeholder>
                  <w:docPart w:val="6792DD6605A8496D8C6037B8004B089C"/>
                </w:placeholder>
                <w:showingPlcHdr/>
                <w15:appearance w15:val="hidden"/>
              </w:sdtPr>
              <w:sdtContent>
                <w:r w:rsidR="00156A3A" w:rsidRP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150" w:type="dxa"/>
          </w:tcPr>
          <w:p w14:paraId="00F24D42" w14:textId="6A9DBE46" w:rsidR="002A2D37" w:rsidRPr="002A2D37" w:rsidRDefault="00000000" w:rsidP="00156A3A">
            <w:pPr>
              <w:pStyle w:val="Right-alignedtext"/>
            </w:pPr>
            <w:sdt>
              <w:sdtPr>
                <w:id w:val="1422995690"/>
                <w:placeholder>
                  <w:docPart w:val="5DAACF67B9CE49A0BBCC17BEE30EF246"/>
                </w:placeholder>
                <w15:appearance w15:val="hidden"/>
              </w:sdtPr>
              <w:sdtContent>
                <w:r w:rsidR="006A37BB">
                  <w:t>Rehana Achu John</w:t>
                </w:r>
              </w:sdtContent>
            </w:sdt>
            <w:r w:rsidR="00156A3A">
              <w:t xml:space="preserve"> </w:t>
            </w:r>
          </w:p>
          <w:p w14:paraId="6A8A81FD" w14:textId="0384967D" w:rsidR="002A2D37" w:rsidRPr="002A2D37" w:rsidRDefault="00000000" w:rsidP="00156A3A">
            <w:pPr>
              <w:pStyle w:val="Right-alignedtext"/>
            </w:pPr>
            <w:sdt>
              <w:sdtPr>
                <w:id w:val="-1895343064"/>
                <w:placeholder>
                  <w:docPart w:val="CFE3A7EFD728472288BE77AF8C1573FA"/>
                </w:placeholder>
                <w15:appearance w15:val="hidden"/>
              </w:sdtPr>
              <w:sdtContent>
                <w:r w:rsidR="006A37BB">
                  <w:t>rehanatogy@gmail.com</w:t>
                </w:r>
              </w:sdtContent>
            </w:sdt>
            <w:r w:rsidR="00156A3A">
              <w:t xml:space="preserve"> </w:t>
            </w:r>
          </w:p>
          <w:p w14:paraId="5EA9BCC6" w14:textId="10445D11" w:rsidR="002A2D37" w:rsidRPr="002A2D37" w:rsidRDefault="00000000" w:rsidP="00156A3A">
            <w:pPr>
              <w:pStyle w:val="Right-alignedtext"/>
            </w:pPr>
            <w:sdt>
              <w:sdtPr>
                <w:id w:val="79727023"/>
                <w:placeholder>
                  <w:docPart w:val="2DEF0FBEED8F4DD69CB0076EE2ABE514"/>
                </w:placeholder>
                <w15:appearance w15:val="hidden"/>
              </w:sdtPr>
              <w:sdtContent>
                <w:proofErr w:type="spellStart"/>
                <w:r w:rsidR="006A37BB">
                  <w:t>Puthumana</w:t>
                </w:r>
                <w:proofErr w:type="spellEnd"/>
                <w:r w:rsidR="006A37BB">
                  <w:t>(H)</w:t>
                </w:r>
              </w:sdtContent>
            </w:sdt>
            <w:r w:rsidR="00156A3A">
              <w:t xml:space="preserve"> </w:t>
            </w:r>
          </w:p>
          <w:p w14:paraId="30BBD285" w14:textId="3C5C0456" w:rsidR="002A2D37" w:rsidRPr="002A2D37" w:rsidRDefault="00000000" w:rsidP="00156A3A">
            <w:pPr>
              <w:pStyle w:val="Right-alignedtext"/>
            </w:pPr>
            <w:sdt>
              <w:sdtPr>
                <w:id w:val="-1396111898"/>
                <w:placeholder>
                  <w:docPart w:val="C6D8406FCE2D4F56AA171C0A5196637E"/>
                </w:placeholder>
                <w15:appearance w15:val="hidden"/>
              </w:sdtPr>
              <w:sdtContent>
                <w:proofErr w:type="spellStart"/>
                <w:r w:rsidR="006A37BB">
                  <w:t>Peroor</w:t>
                </w:r>
                <w:proofErr w:type="spellEnd"/>
                <w:r w:rsidR="006A37BB">
                  <w:t xml:space="preserve"> P O</w:t>
                </w:r>
              </w:sdtContent>
            </w:sdt>
            <w:r w:rsidR="00156A3A">
              <w:t xml:space="preserve"> </w:t>
            </w:r>
          </w:p>
          <w:p w14:paraId="308802F2" w14:textId="6FFC0725" w:rsidR="002A2D37" w:rsidRDefault="00000000" w:rsidP="00156A3A">
            <w:pPr>
              <w:pStyle w:val="Right-alignedtext"/>
            </w:pPr>
            <w:sdt>
              <w:sdtPr>
                <w:id w:val="1877263823"/>
                <w:placeholder>
                  <w:docPart w:val="F9EFFC6EABD44C9792AC98742F844ED8"/>
                </w:placeholder>
                <w15:appearance w15:val="hidden"/>
              </w:sdtPr>
              <w:sdtContent>
                <w:r w:rsidR="006A37BB">
                  <w:t>Kottayam</w:t>
                </w:r>
              </w:sdtContent>
            </w:sdt>
            <w:r w:rsidR="00156A3A">
              <w:t xml:space="preserve"> </w:t>
            </w:r>
          </w:p>
          <w:p w14:paraId="6CE5D474" w14:textId="6003FE29" w:rsidR="004C213B" w:rsidRDefault="006A37BB" w:rsidP="00156A3A">
            <w:pPr>
              <w:pStyle w:val="Right-alignedtext"/>
            </w:pPr>
            <w:r>
              <w:t>+91-9048345970</w:t>
            </w:r>
          </w:p>
        </w:tc>
      </w:tr>
      <w:tr w:rsidR="002A2D37" w14:paraId="56343130" w14:textId="77777777" w:rsidTr="00156A3A">
        <w:trPr>
          <w:trHeight w:val="343"/>
        </w:trPr>
        <w:tc>
          <w:tcPr>
            <w:tcW w:w="10075" w:type="dxa"/>
            <w:gridSpan w:val="3"/>
          </w:tcPr>
          <w:p w14:paraId="50793D5E" w14:textId="77777777" w:rsidR="002A2D37" w:rsidRDefault="002A2D37" w:rsidP="00CD21D4">
            <w:pPr>
              <w:pStyle w:val="Heading1"/>
            </w:pPr>
          </w:p>
        </w:tc>
      </w:tr>
    </w:tbl>
    <w:p w14:paraId="2B4FE9D0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14:paraId="4DD67AD7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33C98F34" w14:textId="3442CFE7" w:rsidR="00856EDE" w:rsidRPr="00877C07" w:rsidRDefault="006A37BB" w:rsidP="004A0E9A">
            <w:pPr>
              <w:pStyle w:val="Heading1"/>
            </w:pPr>
            <w:r>
              <w:t>Salesperson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56879209" w14:textId="77777777" w:rsidR="00856EDE" w:rsidRPr="00877C07" w:rsidRDefault="00000000" w:rsidP="004A0E9A">
            <w:pPr>
              <w:pStyle w:val="Heading1"/>
            </w:pPr>
            <w:sdt>
              <w:sdtPr>
                <w:id w:val="1834185446"/>
                <w:placeholder>
                  <w:docPart w:val="30B623CEEC314596A278E60B390D3673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29FA3C70" w14:textId="094A658F" w:rsidR="00856EDE" w:rsidRPr="00877C07" w:rsidRDefault="006A37BB" w:rsidP="004A0E9A">
            <w:pPr>
              <w:pStyle w:val="Heading1"/>
            </w:pPr>
            <w:r>
              <w:t>Payment status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7FED4E01" w14:textId="77777777" w:rsidR="00856EDE" w:rsidRPr="00877C07" w:rsidRDefault="00000000" w:rsidP="004A0E9A">
            <w:pPr>
              <w:pStyle w:val="Heading1"/>
            </w:pPr>
            <w:sdt>
              <w:sdtPr>
                <w:id w:val="-1939129183"/>
                <w:placeholder>
                  <w:docPart w:val="D95E723FB8084AE697C99DFBCB68DAC8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56EDE" w14:paraId="6AC5C064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8337B53" w14:textId="0EA0A39D" w:rsidR="00856EDE" w:rsidRDefault="006A37BB" w:rsidP="00877C07">
            <w:proofErr w:type="spellStart"/>
            <w:r>
              <w:t>Romerina</w:t>
            </w:r>
            <w:proofErr w:type="spellEnd"/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A0EE43D" w14:textId="77777777" w:rsidR="00856EDE" w:rsidRDefault="00000000" w:rsidP="00877C07">
            <w:sdt>
              <w:sdtPr>
                <w:id w:val="67930083"/>
                <w:placeholder>
                  <w:docPart w:val="D55E9E43FE604FEEB2C87BD8AB3066FA"/>
                </w:placeholder>
                <w:showingPlcHdr/>
                <w15:appearance w15:val="hidden"/>
              </w:sdtPr>
              <w:sdtContent>
                <w:r w:rsidR="00156A3A" w:rsidRPr="00156A3A">
                  <w:t>Sales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1856BDC5" w14:textId="53BAE1BF" w:rsidR="00856EDE" w:rsidRDefault="006A37BB" w:rsidP="00877C07">
            <w:r>
              <w:t>Paid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2BAFE97" w14:textId="65958A8E" w:rsidR="00856EDE" w:rsidRDefault="00000000" w:rsidP="00877C07">
            <w:sdt>
              <w:sdtPr>
                <w:id w:val="2117487096"/>
                <w:placeholder>
                  <w:docPart w:val="B2F379C36068444A9F60DC5328966AD5"/>
                </w:placeholder>
                <w15:appearance w15:val="hidden"/>
              </w:sdtPr>
              <w:sdtContent>
                <w:r w:rsidR="006A37BB">
                  <w:t>03-04-2025</w:t>
                </w:r>
              </w:sdtContent>
            </w:sdt>
          </w:p>
        </w:tc>
      </w:tr>
    </w:tbl>
    <w:p w14:paraId="3F72BEDB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002D2C31" w14:paraId="5B1C27BF" w14:textId="77777777" w:rsidTr="009F59F3">
        <w:trPr>
          <w:trHeight w:val="397"/>
        </w:trPr>
        <w:tc>
          <w:tcPr>
            <w:tcW w:w="1075" w:type="dxa"/>
            <w:tcBorders>
              <w:bottom w:val="single" w:sz="4" w:space="0" w:color="83B29B" w:themeColor="accent1"/>
            </w:tcBorders>
            <w:vAlign w:val="center"/>
          </w:tcPr>
          <w:p w14:paraId="30109B38" w14:textId="77777777" w:rsidR="002D2C31" w:rsidRPr="00156A3A" w:rsidRDefault="00000000" w:rsidP="00156A3A">
            <w:pPr>
              <w:pStyle w:val="Heading1"/>
            </w:pPr>
            <w:sdt>
              <w:sdtPr>
                <w:id w:val="530854393"/>
                <w:placeholder>
                  <w:docPart w:val="B2617B01841047A38FAC0A5719041C6E"/>
                </w:placeholder>
                <w:temporary/>
                <w:showingPlcHdr/>
                <w15:appearance w15:val="hidden"/>
              </w:sdtPr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bottom w:val="single" w:sz="4" w:space="0" w:color="83B29B" w:themeColor="accent1"/>
            </w:tcBorders>
            <w:vAlign w:val="center"/>
          </w:tcPr>
          <w:p w14:paraId="081F8E03" w14:textId="77777777" w:rsidR="002D2C31" w:rsidRDefault="00000000" w:rsidP="002D2C31">
            <w:pPr>
              <w:pStyle w:val="Heading1"/>
            </w:pPr>
            <w:sdt>
              <w:sdtPr>
                <w:id w:val="2038998146"/>
                <w:placeholder>
                  <w:docPart w:val="104D37BE0C48481C9819051F2151FA41"/>
                </w:placeholder>
                <w:temporary/>
                <w:showingPlcHdr/>
                <w15:appearance w15:val="hidden"/>
              </w:sdtPr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bottom w:val="single" w:sz="4" w:space="0" w:color="83B29B" w:themeColor="accent1"/>
            </w:tcBorders>
            <w:vAlign w:val="center"/>
          </w:tcPr>
          <w:p w14:paraId="3D97B453" w14:textId="77777777" w:rsidR="002D2C31" w:rsidRDefault="00000000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FE54E42FFECE45F08EDEAC7C2AF3905A"/>
                </w:placeholder>
                <w:temporary/>
                <w:showingPlcHdr/>
                <w15:appearance w15:val="hidden"/>
              </w:sdtPr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bottom w:val="single" w:sz="4" w:space="0" w:color="83B29B" w:themeColor="accent1"/>
            </w:tcBorders>
            <w:vAlign w:val="center"/>
          </w:tcPr>
          <w:p w14:paraId="7FEDA692" w14:textId="77777777" w:rsidR="002D2C31" w:rsidRDefault="00000000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B67FD8863F08420DA6B11F1796746C3F"/>
                </w:placeholder>
                <w:temporary/>
                <w:showingPlcHdr/>
                <w15:appearance w15:val="hidden"/>
              </w:sdtPr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2D2C31" w14:paraId="01F7EE22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2DBC33" w14:textId="41F7FB16" w:rsidR="002D2C31" w:rsidRDefault="00000000" w:rsidP="002D2C31">
            <w:sdt>
              <w:sdtPr>
                <w:id w:val="-2121438034"/>
                <w:placeholder>
                  <w:docPart w:val="EC2F7F9352824A06A4E428288C58D8F2"/>
                </w:placeholder>
                <w15:appearance w15:val="hidden"/>
              </w:sdtPr>
              <w:sdtContent>
                <w:r w:rsidR="006A37BB">
                  <w:t>1</w:t>
                </w:r>
              </w:sdtContent>
            </w:sdt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F99ED5C" w14:textId="062EB317" w:rsidR="002D2C31" w:rsidRDefault="00A37AE6" w:rsidP="002D2C31">
            <w:r>
              <w:t>Matte Me Up! Liquid Lipstick – Flirty Rose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F33AD6D" w14:textId="36DF93F5" w:rsidR="002D2C31" w:rsidRDefault="00000000" w:rsidP="00BE4410">
            <w:pPr>
              <w:jc w:val="right"/>
            </w:pPr>
            <w:sdt>
              <w:sdtPr>
                <w:id w:val="-101037793"/>
                <w:placeholder>
                  <w:docPart w:val="761027EA833B4666A4C657DB87E24DD4"/>
                </w:placeholder>
                <w15:appearance w15:val="hidden"/>
              </w:sdtPr>
              <w:sdtContent>
                <w:r w:rsidR="00A37AE6">
                  <w:t>495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C91019F" w14:textId="2923AEC0" w:rsidR="00C3490E" w:rsidRDefault="00000000" w:rsidP="00BE4410">
            <w:pPr>
              <w:jc w:val="right"/>
            </w:pPr>
            <w:sdt>
              <w:sdtPr>
                <w:id w:val="-1090931575"/>
                <w:placeholder>
                  <w:docPart w:val="DFB4BC83196B44F597F6FB16E3AEBC2B"/>
                </w:placeholder>
                <w15:appearance w15:val="hidden"/>
              </w:sdtPr>
              <w:sdtContent>
                <w:r w:rsidR="00A37AE6">
                  <w:t>495</w:t>
                </w:r>
              </w:sdtContent>
            </w:sdt>
            <w:r w:rsidR="00156A3A">
              <w:t xml:space="preserve"> </w:t>
            </w:r>
          </w:p>
        </w:tc>
      </w:tr>
      <w:tr w:rsidR="00C3490E" w14:paraId="6D18898F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F7738C3" w14:textId="78DC9B2E" w:rsidR="00C3490E" w:rsidRDefault="00000000" w:rsidP="002D2C31">
            <w:sdt>
              <w:sdtPr>
                <w:id w:val="1001091385"/>
                <w:placeholder>
                  <w:docPart w:val="908299977B4B4384BF2067128938542A"/>
                </w:placeholder>
                <w15:appearance w15:val="hidden"/>
              </w:sdtPr>
              <w:sdtContent>
                <w:r w:rsidR="006A37BB">
                  <w:t>1</w:t>
                </w:r>
              </w:sdtContent>
            </w:sdt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BC96357" w14:textId="39810A80" w:rsidR="00C3490E" w:rsidRDefault="00000000" w:rsidP="00156A3A">
            <w:sdt>
              <w:sdtPr>
                <w:id w:val="415761836"/>
                <w:placeholder>
                  <w:docPart w:val="591C390150F84E42961B030AED288DF3"/>
                </w:placeholder>
                <w15:appearance w15:val="hidden"/>
              </w:sdtPr>
              <w:sdtContent>
                <w:r w:rsidR="00A37AE6">
                  <w:t>Matte Me Up! Liquid Lipstick –</w:t>
                </w:r>
                <w:r w:rsidR="00A37AE6">
                  <w:t xml:space="preserve"> Rosy Darlin</w:t>
                </w:r>
              </w:sdtContent>
            </w:sdt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7F4CA8F" w14:textId="209518D6" w:rsidR="00C3490E" w:rsidRDefault="00000000" w:rsidP="00BE4410">
            <w:pPr>
              <w:jc w:val="right"/>
            </w:pPr>
            <w:sdt>
              <w:sdtPr>
                <w:id w:val="1950348915"/>
                <w:placeholder>
                  <w:docPart w:val="984A52FB6055474DB4510416BA442DF3"/>
                </w:placeholder>
                <w15:appearance w15:val="hidden"/>
              </w:sdtPr>
              <w:sdtContent>
                <w:r w:rsidR="00A37AE6">
                  <w:t>495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50BB481" w14:textId="0369D67D" w:rsidR="00C3490E" w:rsidRDefault="00000000" w:rsidP="00BE4410">
            <w:pPr>
              <w:jc w:val="right"/>
            </w:pPr>
            <w:sdt>
              <w:sdtPr>
                <w:id w:val="-1057776972"/>
                <w:placeholder>
                  <w:docPart w:val="3A5DB4BBD95041739653764765B55248"/>
                </w:placeholder>
                <w15:appearance w15:val="hidden"/>
              </w:sdtPr>
              <w:sdtContent>
                <w:r w:rsidR="00A37AE6">
                  <w:t>495</w:t>
                </w:r>
              </w:sdtContent>
            </w:sdt>
            <w:r w:rsidR="00156A3A">
              <w:t xml:space="preserve"> </w:t>
            </w:r>
          </w:p>
        </w:tc>
      </w:tr>
      <w:tr w:rsidR="00B80F23" w14:paraId="52741322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16224D7" w14:textId="423A3E1B" w:rsidR="00B80F23" w:rsidRDefault="006A37BB" w:rsidP="002D2C31">
            <w:r>
              <w:t>1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D2C298B" w14:textId="1F2EC936" w:rsidR="00B80F23" w:rsidRDefault="00A37AE6" w:rsidP="002D2C31">
            <w:r>
              <w:t>Matte Me Up! Liquid Lipstick –</w:t>
            </w:r>
            <w:r>
              <w:t xml:space="preserve"> Sexy Scarlet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2428060" w14:textId="73E3A349" w:rsidR="00B80F23" w:rsidRDefault="00A37AE6" w:rsidP="00BE4410">
            <w:pPr>
              <w:jc w:val="right"/>
            </w:pPr>
            <w:r>
              <w:t>495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C43DCA1" w14:textId="4FD64317" w:rsidR="00B80F23" w:rsidRDefault="00A37AE6" w:rsidP="00BE4410">
            <w:pPr>
              <w:jc w:val="right"/>
            </w:pPr>
            <w:r>
              <w:t>495</w:t>
            </w:r>
          </w:p>
        </w:tc>
      </w:tr>
      <w:tr w:rsidR="00B80F23" w14:paraId="56670231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A0EE8ED" w14:textId="4F6D582A" w:rsidR="00B80F23" w:rsidRDefault="006A37BB" w:rsidP="002D2C31">
            <w:r>
              <w:t>1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90AA351" w14:textId="749D925F" w:rsidR="00B80F23" w:rsidRDefault="00A37AE6" w:rsidP="002D2C31">
            <w:r>
              <w:t>Matte Me Up! Liquid Lipstick –</w:t>
            </w:r>
            <w:r>
              <w:t xml:space="preserve"> </w:t>
            </w:r>
            <w:proofErr w:type="spellStart"/>
            <w:r>
              <w:t>Blushin</w:t>
            </w:r>
            <w:proofErr w:type="spellEnd"/>
            <w:r>
              <w:t xml:space="preserve"> Nude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8281E62" w14:textId="0F7EECFC" w:rsidR="00B80F23" w:rsidRDefault="00A37AE6" w:rsidP="00BE4410">
            <w:pPr>
              <w:jc w:val="right"/>
            </w:pPr>
            <w:r>
              <w:t>0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6228C23" w14:textId="13562F21" w:rsidR="00B80F23" w:rsidRDefault="00A37AE6" w:rsidP="00BE4410">
            <w:pPr>
              <w:jc w:val="right"/>
            </w:pPr>
            <w:r>
              <w:t>0</w:t>
            </w:r>
          </w:p>
        </w:tc>
      </w:tr>
      <w:tr w:rsidR="00B80F23" w14:paraId="357C3570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8CBE5B8" w14:textId="30DC329A" w:rsidR="00B80F23" w:rsidRDefault="006A37BB" w:rsidP="002D2C31">
            <w:r>
              <w:t>1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38AE77" w14:textId="102172FD" w:rsidR="00B80F23" w:rsidRDefault="00A37AE6" w:rsidP="002D2C31">
            <w:r>
              <w:t>Pilgrim Jute Bag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689F748" w14:textId="6C5AC593" w:rsidR="00B80F23" w:rsidRDefault="00A37AE6" w:rsidP="00BE4410">
            <w:pPr>
              <w:jc w:val="right"/>
            </w:pPr>
            <w:r>
              <w:t>0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5E035C8" w14:textId="715A8845" w:rsidR="00B80F23" w:rsidRDefault="00A37AE6" w:rsidP="00BE4410">
            <w:pPr>
              <w:jc w:val="right"/>
            </w:pPr>
            <w:r>
              <w:t>0</w:t>
            </w:r>
          </w:p>
        </w:tc>
      </w:tr>
      <w:tr w:rsidR="00B80F23" w14:paraId="785E7DFA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91AE639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7FEFF10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C8BC116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87B2C48" w14:textId="77777777" w:rsidR="00B80F23" w:rsidRDefault="00B80F23" w:rsidP="00BE4410">
            <w:pPr>
              <w:jc w:val="right"/>
            </w:pPr>
          </w:p>
        </w:tc>
      </w:tr>
      <w:tr w:rsidR="001069E0" w14:paraId="6372704B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C13C605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DA0A4B9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6DC5787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E169582" w14:textId="77777777" w:rsidR="001069E0" w:rsidRDefault="001069E0" w:rsidP="00BE4410">
            <w:pPr>
              <w:jc w:val="right"/>
            </w:pPr>
          </w:p>
        </w:tc>
      </w:tr>
      <w:tr w:rsidR="001069E0" w14:paraId="46D39EF2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84AE5CE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C5EF3A4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B5B252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286C22A" w14:textId="77777777" w:rsidR="001069E0" w:rsidRDefault="001069E0" w:rsidP="00BE4410">
            <w:pPr>
              <w:jc w:val="right"/>
            </w:pPr>
          </w:p>
        </w:tc>
      </w:tr>
      <w:tr w:rsidR="001069E0" w14:paraId="434E2C57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F859403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28C18BA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39D3EAF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27A925F" w14:textId="77777777" w:rsidR="001069E0" w:rsidRDefault="001069E0" w:rsidP="00BE4410">
            <w:pPr>
              <w:jc w:val="right"/>
            </w:pPr>
          </w:p>
        </w:tc>
      </w:tr>
      <w:tr w:rsidR="005E0721" w14:paraId="2387D15C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07D9AD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D36940C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1DA4DCE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EE78937" w14:textId="77777777" w:rsidR="005E0721" w:rsidRDefault="005E0721" w:rsidP="00BE4410">
            <w:pPr>
              <w:jc w:val="right"/>
            </w:pPr>
          </w:p>
        </w:tc>
      </w:tr>
      <w:tr w:rsidR="005E0721" w14:paraId="2BEE7E9B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C7769C0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C20AE7B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CD2ACAF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9375CC4" w14:textId="77777777" w:rsidR="005E0721" w:rsidRDefault="005E0721" w:rsidP="00BE4410">
            <w:pPr>
              <w:jc w:val="right"/>
            </w:pPr>
          </w:p>
        </w:tc>
      </w:tr>
      <w:tr w:rsidR="005E0721" w14:paraId="2E0CC130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77BCB02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3280F99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2EB54CD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920E562" w14:textId="77777777" w:rsidR="005E0721" w:rsidRDefault="005E0721" w:rsidP="00BE4410">
            <w:pPr>
              <w:jc w:val="right"/>
            </w:pPr>
          </w:p>
        </w:tc>
      </w:tr>
      <w:tr w:rsidR="005E0721" w14:paraId="35D6D0F1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</w:tcBorders>
            <w:vAlign w:val="center"/>
          </w:tcPr>
          <w:p w14:paraId="3A5C0715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</w:tcBorders>
            <w:vAlign w:val="center"/>
          </w:tcPr>
          <w:p w14:paraId="778896C1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E0C5A0E" w14:textId="77777777" w:rsidR="005E0721" w:rsidRDefault="00000000" w:rsidP="005E0721">
            <w:pPr>
              <w:pStyle w:val="Heading1"/>
            </w:pPr>
            <w:sdt>
              <w:sdtPr>
                <w:id w:val="-1007976488"/>
                <w:placeholder>
                  <w:docPart w:val="CC819776C9FC40769575F5B58788B340"/>
                </w:placeholder>
                <w:temporary/>
                <w:showingPlcHdr/>
                <w15:appearance w15:val="hidden"/>
              </w:sdtPr>
              <w:sdtContent>
                <w:r w:rsidR="005E0721">
                  <w:t>Subtotal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4AE7B350" w14:textId="05FF9343" w:rsidR="005E0721" w:rsidRDefault="00000000" w:rsidP="005E0721">
            <w:pPr>
              <w:pStyle w:val="Totals"/>
            </w:pPr>
            <w:sdt>
              <w:sdtPr>
                <w:id w:val="-1602253610"/>
                <w:placeholder>
                  <w:docPart w:val="BC7B9C9D2E294B5399C083F0341B5E14"/>
                </w:placeholder>
                <w15:appearance w15:val="hidden"/>
              </w:sdtPr>
              <w:sdtContent>
                <w:r w:rsidR="00A37AE6">
                  <w:t>1485.00</w:t>
                </w:r>
              </w:sdtContent>
            </w:sdt>
            <w:r w:rsidR="00156A3A">
              <w:t xml:space="preserve"> </w:t>
            </w:r>
          </w:p>
        </w:tc>
      </w:tr>
      <w:tr w:rsidR="005E0721" w14:paraId="0D23D10D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0D1A6EF7" w14:textId="77777777" w:rsidR="005E0721" w:rsidRDefault="005E0721" w:rsidP="002D2C31"/>
        </w:tc>
        <w:tc>
          <w:tcPr>
            <w:tcW w:w="6120" w:type="dxa"/>
            <w:vAlign w:val="center"/>
          </w:tcPr>
          <w:p w14:paraId="4A1FC329" w14:textId="77777777" w:rsidR="005E0721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3F8ED609" w14:textId="77777777" w:rsidR="005E0721" w:rsidRDefault="00000000" w:rsidP="005E0721">
            <w:pPr>
              <w:pStyle w:val="Heading1"/>
            </w:pPr>
            <w:sdt>
              <w:sdtPr>
                <w:id w:val="-1969434869"/>
                <w:placeholder>
                  <w:docPart w:val="04542B3D22604803BEB594F7752C3F39"/>
                </w:placeholder>
                <w:temporary/>
                <w:showingPlcHdr/>
                <w15:appearance w15:val="hidden"/>
              </w:sdtPr>
              <w:sdtContent>
                <w:r w:rsidR="005E0721">
                  <w:t>Sales Tax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5B5DE73" w14:textId="29EA6320" w:rsidR="005E0721" w:rsidRDefault="00000000" w:rsidP="005E0721">
            <w:pPr>
              <w:pStyle w:val="Totals"/>
            </w:pPr>
            <w:sdt>
              <w:sdtPr>
                <w:id w:val="11963529"/>
                <w:placeholder>
                  <w:docPart w:val="99908AC491E24DDBA3CDC12EED2A61DB"/>
                </w:placeholder>
                <w15:appearance w15:val="hidden"/>
              </w:sdtPr>
              <w:sdtContent>
                <w:r w:rsidR="00A37AE6">
                  <w:t>-222</w:t>
                </w:r>
              </w:sdtContent>
            </w:sdt>
            <w:r w:rsidR="00156A3A">
              <w:t xml:space="preserve"> </w:t>
            </w:r>
          </w:p>
        </w:tc>
      </w:tr>
      <w:tr w:rsidR="005E0721" w14:paraId="4ADB6D85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32178916" w14:textId="77777777" w:rsidR="005E0721" w:rsidRDefault="005E0721" w:rsidP="002D2C31"/>
        </w:tc>
        <w:tc>
          <w:tcPr>
            <w:tcW w:w="6120" w:type="dxa"/>
            <w:vAlign w:val="center"/>
          </w:tcPr>
          <w:p w14:paraId="4BF2CEA8" w14:textId="77777777" w:rsidR="005E0721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3CEEEFAE" w14:textId="77777777" w:rsidR="005E0721" w:rsidRDefault="00000000" w:rsidP="005E0721">
            <w:pPr>
              <w:pStyle w:val="Heading1"/>
            </w:pPr>
            <w:sdt>
              <w:sdtPr>
                <w:id w:val="1022060310"/>
                <w:placeholder>
                  <w:docPart w:val="A4DE3D3053C945B9B7772BA81152D241"/>
                </w:placeholder>
                <w:temporary/>
                <w:showingPlcHdr/>
                <w15:appearance w15:val="hidden"/>
              </w:sdtPr>
              <w:sdtContent>
                <w:r w:rsidR="005E0721">
                  <w:t>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56DA839" w14:textId="4EC3A02A" w:rsidR="005E0721" w:rsidRDefault="00000000" w:rsidP="005E0721">
            <w:pPr>
              <w:pStyle w:val="Totals"/>
            </w:pPr>
            <w:sdt>
              <w:sdtPr>
                <w:id w:val="-1944681675"/>
                <w:placeholder>
                  <w:docPart w:val="38FB054C56D542DFB3CAB918EDBE68DE"/>
                </w:placeholder>
                <w15:appearance w15:val="hidden"/>
              </w:sdtPr>
              <w:sdtContent>
                <w:r w:rsidR="00A37AE6">
                  <w:t>1263</w:t>
                </w:r>
              </w:sdtContent>
            </w:sdt>
            <w:r w:rsidR="00156A3A">
              <w:t xml:space="preserve"> </w:t>
            </w:r>
          </w:p>
        </w:tc>
      </w:tr>
    </w:tbl>
    <w:p w14:paraId="5F0566D9" w14:textId="12426C6E" w:rsidR="001069E0" w:rsidRDefault="001069E0" w:rsidP="00A37AE6">
      <w:pPr>
        <w:pStyle w:val="ContactInfo"/>
        <w:jc w:val="left"/>
      </w:pPr>
    </w:p>
    <w:p w14:paraId="6D47835F" w14:textId="77777777" w:rsidR="001069E0" w:rsidRDefault="00000000" w:rsidP="00DB3205">
      <w:pPr>
        <w:pStyle w:val="Thankyou"/>
      </w:pPr>
      <w:sdt>
        <w:sdtPr>
          <w:id w:val="403270095"/>
          <w:placeholder>
            <w:docPart w:val="F694449704794FA49D30D16E361D92CC"/>
          </w:placeholder>
          <w:showingPlcHdr/>
          <w15:appearance w15:val="hidden"/>
        </w:sdtPr>
        <w:sdtContent>
          <w:r w:rsidR="00156A3A" w:rsidRPr="00DB3205">
            <w:t>Thank you for your business!</w:t>
          </w:r>
        </w:sdtContent>
      </w:sdt>
      <w:r w:rsidR="00156A3A">
        <w:t xml:space="preserve"> </w:t>
      </w:r>
    </w:p>
    <w:p w14:paraId="6B87CCF8" w14:textId="68A7E6C7" w:rsidR="00A81CA6" w:rsidRDefault="001069E0" w:rsidP="00DB3205">
      <w:pPr>
        <w:pStyle w:val="ContactInfo"/>
      </w:pPr>
      <w:r>
        <w:t xml:space="preserve"> </w:t>
      </w:r>
    </w:p>
    <w:sectPr w:rsidR="00A81CA6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2C737" w14:textId="77777777" w:rsidR="002E785C" w:rsidRDefault="002E785C" w:rsidP="00EE0F7F">
      <w:r>
        <w:separator/>
      </w:r>
    </w:p>
  </w:endnote>
  <w:endnote w:type="continuationSeparator" w:id="0">
    <w:p w14:paraId="4750806A" w14:textId="77777777" w:rsidR="002E785C" w:rsidRDefault="002E785C" w:rsidP="00EE0F7F">
      <w:r>
        <w:continuationSeparator/>
      </w:r>
    </w:p>
  </w:endnote>
  <w:endnote w:type="continuationNotice" w:id="1">
    <w:p w14:paraId="22F94D18" w14:textId="77777777" w:rsidR="002E785C" w:rsidRDefault="002E78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6D7AD3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0D961E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272EE" w14:textId="77777777" w:rsidR="002E785C" w:rsidRDefault="002E785C" w:rsidP="00EE0F7F">
      <w:r>
        <w:separator/>
      </w:r>
    </w:p>
  </w:footnote>
  <w:footnote w:type="continuationSeparator" w:id="0">
    <w:p w14:paraId="4C711B37" w14:textId="77777777" w:rsidR="002E785C" w:rsidRDefault="002E785C" w:rsidP="00EE0F7F">
      <w:r>
        <w:continuationSeparator/>
      </w:r>
    </w:p>
  </w:footnote>
  <w:footnote w:type="continuationNotice" w:id="1">
    <w:p w14:paraId="3DA0DC1A" w14:textId="77777777" w:rsidR="002E785C" w:rsidRDefault="002E785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BB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E785C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C599F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9717F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35AE7"/>
    <w:rsid w:val="006464AA"/>
    <w:rsid w:val="0065420D"/>
    <w:rsid w:val="00663B7E"/>
    <w:rsid w:val="00675F8F"/>
    <w:rsid w:val="00676AF4"/>
    <w:rsid w:val="00677DD8"/>
    <w:rsid w:val="006A37BB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37AE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A342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ervice%20invoice%20(simple%20lines%20design%20docum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3B7FB33AE84A969C1FBF710076B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C0FD7-2174-462E-8AFC-78BB4F139769}"/>
      </w:docPartPr>
      <w:docPartBody>
        <w:p w:rsidR="00000000" w:rsidRDefault="00000000">
          <w:pPr>
            <w:pStyle w:val="483B7FB33AE84A969C1FBF710076B09D"/>
          </w:pPr>
          <w:r w:rsidRPr="00156A3A">
            <w:t>Invoice</w:t>
          </w:r>
        </w:p>
      </w:docPartBody>
    </w:docPart>
    <w:docPart>
      <w:docPartPr>
        <w:name w:val="B99485B076A24F7BA4DC5FBA51692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CA5E6-6AA3-4E03-ADAA-20463F32A40D}"/>
      </w:docPartPr>
      <w:docPartBody>
        <w:p w:rsidR="00000000" w:rsidRDefault="00000000">
          <w:pPr>
            <w:pStyle w:val="B99485B076A24F7BA4DC5FBA51692FEF"/>
          </w:pPr>
          <w:r w:rsidRPr="00156A3A">
            <w:t>DATE:</w:t>
          </w:r>
        </w:p>
      </w:docPartBody>
    </w:docPart>
    <w:docPart>
      <w:docPartPr>
        <w:name w:val="25350866EE514A15A4C5529ED2A22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0DD8D-F75B-488D-A8AC-D5E015E64BFE}"/>
      </w:docPartPr>
      <w:docPartBody>
        <w:p w:rsidR="00000000" w:rsidRDefault="00000000">
          <w:pPr>
            <w:pStyle w:val="25350866EE514A15A4C5529ED2A22A58"/>
          </w:pPr>
          <w:r w:rsidRPr="00156A3A">
            <w:t>INVOICE #</w:t>
          </w:r>
        </w:p>
      </w:docPartBody>
    </w:docPart>
    <w:docPart>
      <w:docPartPr>
        <w:name w:val="6792DD6605A8496D8C6037B8004B0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6A7D0-F6D0-4405-A852-14C6DB813BD9}"/>
      </w:docPartPr>
      <w:docPartBody>
        <w:p w:rsidR="00000000" w:rsidRDefault="00000000">
          <w:pPr>
            <w:pStyle w:val="6792DD6605A8496D8C6037B8004B089C"/>
          </w:pPr>
          <w:r w:rsidRPr="00156A3A">
            <w:t>To:</w:t>
          </w:r>
        </w:p>
      </w:docPartBody>
    </w:docPart>
    <w:docPart>
      <w:docPartPr>
        <w:name w:val="5DAACF67B9CE49A0BBCC17BEE30EF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B10A9-92F5-4B24-BAD3-83698255DE6B}"/>
      </w:docPartPr>
      <w:docPartBody>
        <w:p w:rsidR="00000000" w:rsidRDefault="00000000">
          <w:pPr>
            <w:pStyle w:val="5DAACF67B9CE49A0BBCC17BEE30EF246"/>
          </w:pPr>
          <w:r w:rsidRPr="00156A3A">
            <w:t>Anjali Chaturvedi</w:t>
          </w:r>
        </w:p>
      </w:docPartBody>
    </w:docPart>
    <w:docPart>
      <w:docPartPr>
        <w:name w:val="CFE3A7EFD728472288BE77AF8C157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964C4-E0D0-4A8F-B79A-F525908DEB49}"/>
      </w:docPartPr>
      <w:docPartBody>
        <w:p w:rsidR="00000000" w:rsidRDefault="00000000">
          <w:pPr>
            <w:pStyle w:val="CFE3A7EFD728472288BE77AF8C1573FA"/>
          </w:pPr>
          <w:r w:rsidRPr="00156A3A">
            <w:t>Extra Frame Photography</w:t>
          </w:r>
        </w:p>
      </w:docPartBody>
    </w:docPart>
    <w:docPart>
      <w:docPartPr>
        <w:name w:val="2DEF0FBEED8F4DD69CB0076EE2AB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E95F3-D0DC-4F2B-A29C-31E4B9E4B1DA}"/>
      </w:docPartPr>
      <w:docPartBody>
        <w:p w:rsidR="00000000" w:rsidRDefault="00000000">
          <w:pPr>
            <w:pStyle w:val="2DEF0FBEED8F4DD69CB0076EE2ABE514"/>
          </w:pPr>
          <w:r w:rsidRPr="00156A3A">
            <w:t>89 Pacific Ave</w:t>
          </w:r>
        </w:p>
      </w:docPartBody>
    </w:docPart>
    <w:docPart>
      <w:docPartPr>
        <w:name w:val="C6D8406FCE2D4F56AA171C0A51966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6098F-E34D-4A7D-AA14-CFAD9A56CA43}"/>
      </w:docPartPr>
      <w:docPartBody>
        <w:p w:rsidR="00000000" w:rsidRDefault="00000000">
          <w:pPr>
            <w:pStyle w:val="C6D8406FCE2D4F56AA171C0A5196637E"/>
          </w:pPr>
          <w:r w:rsidRPr="00156A3A">
            <w:t xml:space="preserve">San </w:t>
          </w:r>
          <w:r w:rsidRPr="00156A3A">
            <w:t>Francisco, CA</w:t>
          </w:r>
        </w:p>
      </w:docPartBody>
    </w:docPart>
    <w:docPart>
      <w:docPartPr>
        <w:name w:val="F9EFFC6EABD44C9792AC98742F844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5842-6F7A-4C73-A120-ABEB599BD542}"/>
      </w:docPartPr>
      <w:docPartBody>
        <w:p w:rsidR="00000000" w:rsidRDefault="00000000">
          <w:pPr>
            <w:pStyle w:val="F9EFFC6EABD44C9792AC98742F844ED8"/>
          </w:pPr>
          <w:r w:rsidRPr="00156A3A">
            <w:t>123-456-7890</w:t>
          </w:r>
        </w:p>
      </w:docPartBody>
    </w:docPart>
    <w:docPart>
      <w:docPartPr>
        <w:name w:val="30B623CEEC314596A278E60B390D3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15BAA-2E73-4F9D-83C7-16FC7A0F6B74}"/>
      </w:docPartPr>
      <w:docPartBody>
        <w:p w:rsidR="00000000" w:rsidRDefault="00000000">
          <w:pPr>
            <w:pStyle w:val="30B623CEEC314596A278E60B390D3673"/>
          </w:pPr>
          <w:r w:rsidRPr="00877C07">
            <w:t>Job</w:t>
          </w:r>
        </w:p>
      </w:docPartBody>
    </w:docPart>
    <w:docPart>
      <w:docPartPr>
        <w:name w:val="D95E723FB8084AE697C99DFBCB68D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E6BD4-55DC-405C-BC3A-00D4F0F4D9F9}"/>
      </w:docPartPr>
      <w:docPartBody>
        <w:p w:rsidR="00000000" w:rsidRDefault="00000000">
          <w:pPr>
            <w:pStyle w:val="D95E723FB8084AE697C99DFBCB68DAC8"/>
          </w:pPr>
          <w:r w:rsidRPr="00877C07">
            <w:t>Due Date</w:t>
          </w:r>
        </w:p>
      </w:docPartBody>
    </w:docPart>
    <w:docPart>
      <w:docPartPr>
        <w:name w:val="D55E9E43FE604FEEB2C87BD8AB306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73146-785F-45F5-A351-67526ADF4583}"/>
      </w:docPartPr>
      <w:docPartBody>
        <w:p w:rsidR="00000000" w:rsidRDefault="00000000">
          <w:pPr>
            <w:pStyle w:val="D55E9E43FE604FEEB2C87BD8AB3066FA"/>
          </w:pPr>
          <w:r w:rsidRPr="00156A3A">
            <w:t>Sales</w:t>
          </w:r>
        </w:p>
      </w:docPartBody>
    </w:docPart>
    <w:docPart>
      <w:docPartPr>
        <w:name w:val="B2F379C36068444A9F60DC5328966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608AC-2EAD-428E-A655-FF758373C52B}"/>
      </w:docPartPr>
      <w:docPartBody>
        <w:p w:rsidR="00000000" w:rsidRDefault="00000000">
          <w:pPr>
            <w:pStyle w:val="B2F379C36068444A9F60DC5328966AD5"/>
          </w:pPr>
          <w:r w:rsidRPr="00156A3A">
            <w:t>1/30/23</w:t>
          </w:r>
        </w:p>
      </w:docPartBody>
    </w:docPart>
    <w:docPart>
      <w:docPartPr>
        <w:name w:val="B2617B01841047A38FAC0A5719041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4BA3-2453-4443-A48A-506C3D033070}"/>
      </w:docPartPr>
      <w:docPartBody>
        <w:p w:rsidR="00000000" w:rsidRDefault="00000000">
          <w:pPr>
            <w:pStyle w:val="B2617B01841047A38FAC0A5719041C6E"/>
          </w:pPr>
          <w:r>
            <w:t xml:space="preserve">Qty </w:t>
          </w:r>
        </w:p>
      </w:docPartBody>
    </w:docPart>
    <w:docPart>
      <w:docPartPr>
        <w:name w:val="104D37BE0C48481C9819051F2151F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AA8AD-7200-4967-B741-DCC4EE2420D0}"/>
      </w:docPartPr>
      <w:docPartBody>
        <w:p w:rsidR="00000000" w:rsidRDefault="00000000">
          <w:pPr>
            <w:pStyle w:val="104D37BE0C48481C9819051F2151FA41"/>
          </w:pPr>
          <w:r>
            <w:t>Description</w:t>
          </w:r>
        </w:p>
      </w:docPartBody>
    </w:docPart>
    <w:docPart>
      <w:docPartPr>
        <w:name w:val="FE54E42FFECE45F08EDEAC7C2AF39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5EFA1-4509-4CAE-A946-6FBCE5D917C5}"/>
      </w:docPartPr>
      <w:docPartBody>
        <w:p w:rsidR="00000000" w:rsidRDefault="00000000">
          <w:pPr>
            <w:pStyle w:val="FE54E42FFECE45F08EDEAC7C2AF3905A"/>
          </w:pPr>
          <w:r>
            <w:t>Unit Price</w:t>
          </w:r>
        </w:p>
      </w:docPartBody>
    </w:docPart>
    <w:docPart>
      <w:docPartPr>
        <w:name w:val="B67FD8863F08420DA6B11F1796746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F8C3E-EBA3-4094-A199-FC963B114704}"/>
      </w:docPartPr>
      <w:docPartBody>
        <w:p w:rsidR="00000000" w:rsidRDefault="00000000">
          <w:pPr>
            <w:pStyle w:val="B67FD8863F08420DA6B11F1796746C3F"/>
          </w:pPr>
          <w:r>
            <w:t>Line Total</w:t>
          </w:r>
        </w:p>
      </w:docPartBody>
    </w:docPart>
    <w:docPart>
      <w:docPartPr>
        <w:name w:val="EC2F7F9352824A06A4E428288C58D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5DC4D-A9DB-459A-A1B1-93AED9139726}"/>
      </w:docPartPr>
      <w:docPartBody>
        <w:p w:rsidR="00000000" w:rsidRDefault="00000000">
          <w:pPr>
            <w:pStyle w:val="EC2F7F9352824A06A4E428288C58D8F2"/>
          </w:pPr>
          <w:r w:rsidRPr="00156A3A">
            <w:t>10</w:t>
          </w:r>
        </w:p>
      </w:docPartBody>
    </w:docPart>
    <w:docPart>
      <w:docPartPr>
        <w:name w:val="761027EA833B4666A4C657DB87E24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F5B1E-DE93-4559-BA52-D60E2AADC2C0}"/>
      </w:docPartPr>
      <w:docPartBody>
        <w:p w:rsidR="00000000" w:rsidRDefault="00000000">
          <w:pPr>
            <w:pStyle w:val="761027EA833B4666A4C657DB87E24DD4"/>
          </w:pPr>
          <w:r w:rsidRPr="00156A3A">
            <w:t>15.00</w:t>
          </w:r>
        </w:p>
      </w:docPartBody>
    </w:docPart>
    <w:docPart>
      <w:docPartPr>
        <w:name w:val="DFB4BC83196B44F597F6FB16E3AEB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5CE38-3FD7-4413-992F-78205417A240}"/>
      </w:docPartPr>
      <w:docPartBody>
        <w:p w:rsidR="00000000" w:rsidRDefault="00000000">
          <w:pPr>
            <w:pStyle w:val="DFB4BC83196B44F597F6FB16E3AEBC2B"/>
          </w:pPr>
          <w:r w:rsidRPr="00156A3A">
            <w:t>150.00</w:t>
          </w:r>
        </w:p>
      </w:docPartBody>
    </w:docPart>
    <w:docPart>
      <w:docPartPr>
        <w:name w:val="908299977B4B4384BF20671289385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028CC-F7D0-4768-A397-1D1579E6A6A6}"/>
      </w:docPartPr>
      <w:docPartBody>
        <w:p w:rsidR="00000000" w:rsidRDefault="00000000">
          <w:pPr>
            <w:pStyle w:val="908299977B4B4384BF2067128938542A"/>
          </w:pPr>
          <w:r w:rsidRPr="00156A3A">
            <w:t>50</w:t>
          </w:r>
        </w:p>
      </w:docPartBody>
    </w:docPart>
    <w:docPart>
      <w:docPartPr>
        <w:name w:val="591C390150F84E42961B030AED288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F8C4A-A935-49F1-811E-AD24D2D515C6}"/>
      </w:docPartPr>
      <w:docPartBody>
        <w:p w:rsidR="00000000" w:rsidRDefault="00000000">
          <w:pPr>
            <w:pStyle w:val="591C390150F84E42961B030AED288DF3"/>
          </w:pPr>
          <w:r w:rsidRPr="00156A3A">
            <w:t>5” x 7” standing frames</w:t>
          </w:r>
        </w:p>
      </w:docPartBody>
    </w:docPart>
    <w:docPart>
      <w:docPartPr>
        <w:name w:val="984A52FB6055474DB4510416BA442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B1FE3-8758-49AF-84F2-0FDEAAD50931}"/>
      </w:docPartPr>
      <w:docPartBody>
        <w:p w:rsidR="00000000" w:rsidRDefault="00000000">
          <w:pPr>
            <w:pStyle w:val="984A52FB6055474DB4510416BA442DF3"/>
          </w:pPr>
          <w:r w:rsidRPr="00156A3A">
            <w:t>5.00</w:t>
          </w:r>
        </w:p>
      </w:docPartBody>
    </w:docPart>
    <w:docPart>
      <w:docPartPr>
        <w:name w:val="3A5DB4BBD95041739653764765B55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110A5-E165-4D28-BD07-E553CBC9127B}"/>
      </w:docPartPr>
      <w:docPartBody>
        <w:p w:rsidR="00000000" w:rsidRDefault="00000000">
          <w:pPr>
            <w:pStyle w:val="3A5DB4BBD95041739653764765B55248"/>
          </w:pPr>
          <w:r w:rsidRPr="00156A3A">
            <w:t>250.00</w:t>
          </w:r>
        </w:p>
      </w:docPartBody>
    </w:docPart>
    <w:docPart>
      <w:docPartPr>
        <w:name w:val="CC819776C9FC40769575F5B58788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5DC57-0C20-4242-989D-FD9F9E57E751}"/>
      </w:docPartPr>
      <w:docPartBody>
        <w:p w:rsidR="00000000" w:rsidRDefault="00000000">
          <w:pPr>
            <w:pStyle w:val="CC819776C9FC40769575F5B58788B340"/>
          </w:pPr>
          <w:r>
            <w:t>Subtotal</w:t>
          </w:r>
        </w:p>
      </w:docPartBody>
    </w:docPart>
    <w:docPart>
      <w:docPartPr>
        <w:name w:val="BC7B9C9D2E294B5399C083F0341B5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74FB7-1C3C-4CFD-B315-75B4588BF05A}"/>
      </w:docPartPr>
      <w:docPartBody>
        <w:p w:rsidR="00000000" w:rsidRDefault="00000000">
          <w:pPr>
            <w:pStyle w:val="BC7B9C9D2E294B5399C083F0341B5E14"/>
          </w:pPr>
          <w:r w:rsidRPr="00156A3A">
            <w:t>400.00</w:t>
          </w:r>
        </w:p>
      </w:docPartBody>
    </w:docPart>
    <w:docPart>
      <w:docPartPr>
        <w:name w:val="04542B3D22604803BEB594F7752C3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E2943-D228-47B8-991A-518FDED0D6DA}"/>
      </w:docPartPr>
      <w:docPartBody>
        <w:p w:rsidR="00000000" w:rsidRDefault="00000000">
          <w:pPr>
            <w:pStyle w:val="04542B3D22604803BEB594F7752C3F39"/>
          </w:pPr>
          <w:r>
            <w:t>Sales Tax</w:t>
          </w:r>
        </w:p>
      </w:docPartBody>
    </w:docPart>
    <w:docPart>
      <w:docPartPr>
        <w:name w:val="99908AC491E24DDBA3CDC12EED2A6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B5C49-4808-462E-ABE9-55850444E789}"/>
      </w:docPartPr>
      <w:docPartBody>
        <w:p w:rsidR="00000000" w:rsidRDefault="00000000">
          <w:pPr>
            <w:pStyle w:val="99908AC491E24DDBA3CDC12EED2A61DB"/>
          </w:pPr>
          <w:r w:rsidRPr="00156A3A">
            <w:t>20.00</w:t>
          </w:r>
        </w:p>
      </w:docPartBody>
    </w:docPart>
    <w:docPart>
      <w:docPartPr>
        <w:name w:val="A4DE3D3053C945B9B7772BA81152D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FF3A1-3E26-4569-BA93-E7D953470A55}"/>
      </w:docPartPr>
      <w:docPartBody>
        <w:p w:rsidR="00000000" w:rsidRDefault="00000000">
          <w:pPr>
            <w:pStyle w:val="A4DE3D3053C945B9B7772BA81152D241"/>
          </w:pPr>
          <w:r>
            <w:t>Total</w:t>
          </w:r>
        </w:p>
      </w:docPartBody>
    </w:docPart>
    <w:docPart>
      <w:docPartPr>
        <w:name w:val="38FB054C56D542DFB3CAB918EDBE6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D0D35-3DF2-4860-BA6A-EA1B87CD7534}"/>
      </w:docPartPr>
      <w:docPartBody>
        <w:p w:rsidR="00000000" w:rsidRDefault="00000000">
          <w:pPr>
            <w:pStyle w:val="38FB054C56D542DFB3CAB918EDBE68DE"/>
          </w:pPr>
          <w:r w:rsidRPr="00156A3A">
            <w:t>420.00</w:t>
          </w:r>
        </w:p>
      </w:docPartBody>
    </w:docPart>
    <w:docPart>
      <w:docPartPr>
        <w:name w:val="F694449704794FA49D30D16E361D9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450B8-8C7F-4A1D-A970-838E6C3A7B7D}"/>
      </w:docPartPr>
      <w:docPartBody>
        <w:p w:rsidR="00000000" w:rsidRDefault="00000000">
          <w:pPr>
            <w:pStyle w:val="F694449704794FA49D30D16E361D92CC"/>
          </w:pPr>
          <w:r w:rsidRPr="00DB3205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D4"/>
    <w:rsid w:val="004C599F"/>
    <w:rsid w:val="00A0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3B7FB33AE84A969C1FBF710076B09D">
    <w:name w:val="483B7FB33AE84A969C1FBF710076B09D"/>
  </w:style>
  <w:style w:type="paragraph" w:customStyle="1" w:styleId="B99485B076A24F7BA4DC5FBA51692FEF">
    <w:name w:val="B99485B076A24F7BA4DC5FBA51692FEF"/>
  </w:style>
  <w:style w:type="paragraph" w:customStyle="1" w:styleId="1C2D2F76166641CAA2BBC72763A819CB">
    <w:name w:val="1C2D2F76166641CAA2BBC72763A819CB"/>
  </w:style>
  <w:style w:type="paragraph" w:customStyle="1" w:styleId="25350866EE514A15A4C5529ED2A22A58">
    <w:name w:val="25350866EE514A15A4C5529ED2A22A58"/>
  </w:style>
  <w:style w:type="paragraph" w:customStyle="1" w:styleId="14A4A31D3F694E68B1FF58B306B113EF">
    <w:name w:val="14A4A31D3F694E68B1FF58B306B113EF"/>
  </w:style>
  <w:style w:type="paragraph" w:customStyle="1" w:styleId="CF42D0C70F9F489DB731C27C8DD2DCEC">
    <w:name w:val="CF42D0C70F9F489DB731C27C8DD2DCEC"/>
  </w:style>
  <w:style w:type="paragraph" w:customStyle="1" w:styleId="28ECE5CC9483430C92789A6954DFD54F">
    <w:name w:val="28ECE5CC9483430C92789A6954DFD54F"/>
  </w:style>
  <w:style w:type="paragraph" w:customStyle="1" w:styleId="6792DD6605A8496D8C6037B8004B089C">
    <w:name w:val="6792DD6605A8496D8C6037B8004B089C"/>
  </w:style>
  <w:style w:type="paragraph" w:customStyle="1" w:styleId="5DAACF67B9CE49A0BBCC17BEE30EF246">
    <w:name w:val="5DAACF67B9CE49A0BBCC17BEE30EF246"/>
  </w:style>
  <w:style w:type="paragraph" w:customStyle="1" w:styleId="CFE3A7EFD728472288BE77AF8C1573FA">
    <w:name w:val="CFE3A7EFD728472288BE77AF8C1573FA"/>
  </w:style>
  <w:style w:type="paragraph" w:customStyle="1" w:styleId="2DEF0FBEED8F4DD69CB0076EE2ABE514">
    <w:name w:val="2DEF0FBEED8F4DD69CB0076EE2ABE514"/>
  </w:style>
  <w:style w:type="paragraph" w:customStyle="1" w:styleId="C6D8406FCE2D4F56AA171C0A5196637E">
    <w:name w:val="C6D8406FCE2D4F56AA171C0A5196637E"/>
  </w:style>
  <w:style w:type="paragraph" w:customStyle="1" w:styleId="F9EFFC6EABD44C9792AC98742F844ED8">
    <w:name w:val="F9EFFC6EABD44C9792AC98742F844ED8"/>
  </w:style>
  <w:style w:type="paragraph" w:customStyle="1" w:styleId="1537E15607A1429C9EBF564041A572D5">
    <w:name w:val="1537E15607A1429C9EBF564041A572D5"/>
  </w:style>
  <w:style w:type="paragraph" w:customStyle="1" w:styleId="30B623CEEC314596A278E60B390D3673">
    <w:name w:val="30B623CEEC314596A278E60B390D3673"/>
  </w:style>
  <w:style w:type="paragraph" w:customStyle="1" w:styleId="A81F802C71F14E4EA9044EF13D20F4B8">
    <w:name w:val="A81F802C71F14E4EA9044EF13D20F4B8"/>
  </w:style>
  <w:style w:type="paragraph" w:customStyle="1" w:styleId="D95E723FB8084AE697C99DFBCB68DAC8">
    <w:name w:val="D95E723FB8084AE697C99DFBCB68DAC8"/>
  </w:style>
  <w:style w:type="paragraph" w:customStyle="1" w:styleId="93C90AB4AC1A4813A4B8CD4DABA352E1">
    <w:name w:val="93C90AB4AC1A4813A4B8CD4DABA352E1"/>
  </w:style>
  <w:style w:type="paragraph" w:customStyle="1" w:styleId="D55E9E43FE604FEEB2C87BD8AB3066FA">
    <w:name w:val="D55E9E43FE604FEEB2C87BD8AB3066FA"/>
  </w:style>
  <w:style w:type="paragraph" w:customStyle="1" w:styleId="2487548091E64507BF5BC77741BAA54E">
    <w:name w:val="2487548091E64507BF5BC77741BAA54E"/>
  </w:style>
  <w:style w:type="paragraph" w:customStyle="1" w:styleId="B2F379C36068444A9F60DC5328966AD5">
    <w:name w:val="B2F379C36068444A9F60DC5328966AD5"/>
  </w:style>
  <w:style w:type="paragraph" w:customStyle="1" w:styleId="B2617B01841047A38FAC0A5719041C6E">
    <w:name w:val="B2617B01841047A38FAC0A5719041C6E"/>
  </w:style>
  <w:style w:type="paragraph" w:customStyle="1" w:styleId="104D37BE0C48481C9819051F2151FA41">
    <w:name w:val="104D37BE0C48481C9819051F2151FA41"/>
  </w:style>
  <w:style w:type="paragraph" w:customStyle="1" w:styleId="FE54E42FFECE45F08EDEAC7C2AF3905A">
    <w:name w:val="FE54E42FFECE45F08EDEAC7C2AF3905A"/>
  </w:style>
  <w:style w:type="paragraph" w:customStyle="1" w:styleId="B67FD8863F08420DA6B11F1796746C3F">
    <w:name w:val="B67FD8863F08420DA6B11F1796746C3F"/>
  </w:style>
  <w:style w:type="paragraph" w:customStyle="1" w:styleId="EC2F7F9352824A06A4E428288C58D8F2">
    <w:name w:val="EC2F7F9352824A06A4E428288C58D8F2"/>
  </w:style>
  <w:style w:type="paragraph" w:customStyle="1" w:styleId="C83C74466F244203A410CC17DB778E4F">
    <w:name w:val="C83C74466F244203A410CC17DB778E4F"/>
  </w:style>
  <w:style w:type="paragraph" w:customStyle="1" w:styleId="761027EA833B4666A4C657DB87E24DD4">
    <w:name w:val="761027EA833B4666A4C657DB87E24DD4"/>
  </w:style>
  <w:style w:type="paragraph" w:customStyle="1" w:styleId="DFB4BC83196B44F597F6FB16E3AEBC2B">
    <w:name w:val="DFB4BC83196B44F597F6FB16E3AEBC2B"/>
  </w:style>
  <w:style w:type="paragraph" w:customStyle="1" w:styleId="908299977B4B4384BF2067128938542A">
    <w:name w:val="908299977B4B4384BF2067128938542A"/>
  </w:style>
  <w:style w:type="paragraph" w:customStyle="1" w:styleId="591C390150F84E42961B030AED288DF3">
    <w:name w:val="591C390150F84E42961B030AED288DF3"/>
  </w:style>
  <w:style w:type="paragraph" w:customStyle="1" w:styleId="984A52FB6055474DB4510416BA442DF3">
    <w:name w:val="984A52FB6055474DB4510416BA442DF3"/>
  </w:style>
  <w:style w:type="paragraph" w:customStyle="1" w:styleId="3A5DB4BBD95041739653764765B55248">
    <w:name w:val="3A5DB4BBD95041739653764765B55248"/>
  </w:style>
  <w:style w:type="paragraph" w:customStyle="1" w:styleId="CC819776C9FC40769575F5B58788B340">
    <w:name w:val="CC819776C9FC40769575F5B58788B340"/>
  </w:style>
  <w:style w:type="paragraph" w:customStyle="1" w:styleId="BC7B9C9D2E294B5399C083F0341B5E14">
    <w:name w:val="BC7B9C9D2E294B5399C083F0341B5E14"/>
  </w:style>
  <w:style w:type="paragraph" w:customStyle="1" w:styleId="04542B3D22604803BEB594F7752C3F39">
    <w:name w:val="04542B3D22604803BEB594F7752C3F39"/>
  </w:style>
  <w:style w:type="paragraph" w:customStyle="1" w:styleId="99908AC491E24DDBA3CDC12EED2A61DB">
    <w:name w:val="99908AC491E24DDBA3CDC12EED2A61DB"/>
  </w:style>
  <w:style w:type="paragraph" w:customStyle="1" w:styleId="A4DE3D3053C945B9B7772BA81152D241">
    <w:name w:val="A4DE3D3053C945B9B7772BA81152D241"/>
  </w:style>
  <w:style w:type="paragraph" w:customStyle="1" w:styleId="38FB054C56D542DFB3CAB918EDBE68DE">
    <w:name w:val="38FB054C56D542DFB3CAB918EDBE68DE"/>
  </w:style>
  <w:style w:type="paragraph" w:customStyle="1" w:styleId="33870BC442BE42669738A126AE1ED4C4">
    <w:name w:val="33870BC442BE42669738A126AE1ED4C4"/>
  </w:style>
  <w:style w:type="paragraph" w:customStyle="1" w:styleId="7BE60B86F7A74519838C0F8204739A48">
    <w:name w:val="7BE60B86F7A74519838C0F8204739A48"/>
  </w:style>
  <w:style w:type="paragraph" w:customStyle="1" w:styleId="F694449704794FA49D30D16E361D92CC">
    <w:name w:val="F694449704794FA49D30D16E361D92CC"/>
  </w:style>
  <w:style w:type="paragraph" w:customStyle="1" w:styleId="BEF3F40F034840BABC7C84F1CFE34C6C">
    <w:name w:val="BEF3F40F034840BABC7C84F1CFE34C6C"/>
  </w:style>
  <w:style w:type="paragraph" w:customStyle="1" w:styleId="3A5F4B0DA16F477780CFA4C30BCC2404">
    <w:name w:val="3A5F4B0DA16F477780CFA4C30BCC2404"/>
  </w:style>
  <w:style w:type="paragraph" w:customStyle="1" w:styleId="4BE90CD6FCF34C169F7B64D2FAC82B1A">
    <w:name w:val="4BE90CD6FCF34C169F7B64D2FAC82B1A"/>
  </w:style>
  <w:style w:type="paragraph" w:customStyle="1" w:styleId="40F7DFC0AE8A4A26985D4162482B6253">
    <w:name w:val="40F7DFC0AE8A4A26985D4162482B6253"/>
  </w:style>
  <w:style w:type="paragraph" w:customStyle="1" w:styleId="824D1E99DDA4449B8B454A6F8F4F0F9A">
    <w:name w:val="824D1E99DDA4449B8B454A6F8F4F0F9A"/>
  </w:style>
  <w:style w:type="paragraph" w:customStyle="1" w:styleId="DFAEA6856E764A71867183FEA0AC1256">
    <w:name w:val="DFAEA6856E764A71867183FEA0AC1256"/>
  </w:style>
  <w:style w:type="paragraph" w:customStyle="1" w:styleId="81CB338E3B824427A0D95890C6F83C4D">
    <w:name w:val="81CB338E3B824427A0D95890C6F83C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 document)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2025-04-08T13:00:00Z</dcterms:created>
  <dcterms:modified xsi:type="dcterms:W3CDTF">2025-04-08T13:17:00Z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